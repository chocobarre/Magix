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proofErr w:type="spellStart"/>
      <w:r w:rsidR="005F2424">
        <w:rPr>
          <w:rFonts w:ascii="Verdana" w:hAnsi="Verdana"/>
        </w:rPr>
        <w:t>Magix</w:t>
      </w:r>
      <w:proofErr w:type="spellEnd"/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 xml:space="preserve">de </w:t>
      </w:r>
      <w:proofErr w:type="gramStart"/>
      <w:r w:rsidR="00911AF6">
        <w:t>l’étudiant</w:t>
      </w:r>
      <w:r>
        <w:t>:</w:t>
      </w:r>
      <w:proofErr w:type="gramEnd"/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6C4A509" w14:textId="1AF2F824" w:rsidR="001A0ADE" w:rsidRPr="001A0ADE" w:rsidRDefault="001A0AD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README.md, avec votre nom et une description de vos animations.</w:t>
            </w:r>
          </w:p>
          <w:p w14:paraId="3B7B1C14" w14:textId="354EB00D" w:rsidR="0047535A" w:rsidRPr="00237A61" w:rsidRDefault="0047535A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Ambiance générale (</w:t>
            </w:r>
            <w:r w:rsidR="0016193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jouable</w:t>
            </w:r>
            <w:r w:rsidR="00E857F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UI, UX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C145C9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raffinement, 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l’effet 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WOW</w:t>
            </w:r>
            <w:r w:rsidR="00EE112F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"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  <w:r w:rsidR="008D60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7CF0FF68" w14:textId="0693DAC5" w:rsidR="002F7C7E" w:rsidRPr="00237A61" w:rsidRDefault="002F7C7E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Qualité du code (indentation, structure, nettoyé, </w:t>
            </w:r>
            <w:r w:rsidR="00FE177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utilisation de </w:t>
            </w:r>
            <w:r w:rsidR="00F76268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git, </w:t>
            </w:r>
            <w:proofErr w:type="spellStart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etc</w:t>
            </w:r>
            <w:proofErr w:type="spellEnd"/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)</w:t>
            </w:r>
          </w:p>
          <w:p w14:paraId="79140E88" w14:textId="4BC26D0C" w:rsidR="002F7C7E" w:rsidRPr="00FF411A" w:rsidRDefault="0072344D" w:rsidP="001A0AD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19C01434" w14:textId="045EF2C6" w:rsidR="001A0ADE" w:rsidRDefault="001A0ADE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37D43AA1" w14:textId="1483E0AA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A6683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 (15%)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1D922FF2" w:rsidR="00887BA5" w:rsidRPr="00887BA5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Il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Animation basée sur la balise </w:t>
            </w:r>
            <w:proofErr w:type="spellStart"/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>canvas</w:t>
            </w:r>
            <w:proofErr w:type="spellEnd"/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237A61" w:rsidRDefault="00FB2869" w:rsidP="00FB2869">
            <w:pPr>
              <w:rPr>
                <w:rFonts w:ascii="Verdana" w:hAnsi="Verdana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Action </w:t>
            </w:r>
            <w:r w:rsidR="000C0BDE" w:rsidRPr="00237A61">
              <w:rPr>
                <w:rFonts w:ascii="Verdana" w:hAnsi="Verdana"/>
                <w:strike/>
                <w:color w:val="0D0D0D" w:themeColor="text1" w:themeTint="F2"/>
              </w:rPr>
              <w:t>et interaction avec le serveur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 xml:space="preserve"> (</w:t>
            </w:r>
            <w:r w:rsidR="00887BA5" w:rsidRPr="00237A61">
              <w:rPr>
                <w:rFonts w:ascii="Verdana" w:hAnsi="Verdana"/>
                <w:strike/>
                <w:color w:val="0D0D0D" w:themeColor="text1" w:themeTint="F2"/>
              </w:rPr>
              <w:t>2</w:t>
            </w:r>
            <w:r w:rsidR="00FA59B8" w:rsidRPr="00237A61">
              <w:rPr>
                <w:rFonts w:ascii="Verdana" w:hAnsi="Verdana"/>
                <w:strike/>
                <w:color w:val="0D0D0D" w:themeColor="text1" w:themeTint="F2"/>
              </w:rPr>
              <w:t>5</w:t>
            </w:r>
            <w:r w:rsidR="003A25D3" w:rsidRPr="00237A61">
              <w:rPr>
                <w:rFonts w:ascii="Verdana" w:hAnsi="Verdana"/>
                <w:strike/>
                <w:color w:val="0D0D0D" w:themeColor="text1" w:themeTint="F2"/>
              </w:rPr>
              <w:t>%</w:t>
            </w:r>
            <w:r w:rsidR="00D74FD1" w:rsidRPr="00237A61">
              <w:rPr>
                <w:rFonts w:ascii="Verdana" w:hAnsi="Verdana"/>
                <w:strike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237A61" w:rsidRDefault="00A13CB9" w:rsidP="00495B86">
            <w:p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L’utilisation d’AJAX est optionnel</w:t>
            </w:r>
            <w:r w:rsidR="00045F9E" w:rsidRPr="00237A61">
              <w:rPr>
                <w:rFonts w:ascii="Verdana" w:hAnsi="Verdana"/>
                <w:b w:val="0"/>
                <w:strike/>
              </w:rPr>
              <w:t>le</w:t>
            </w:r>
            <w:r w:rsidRPr="00237A61">
              <w:rPr>
                <w:rFonts w:ascii="Verdana" w:hAnsi="Verdana"/>
                <w:b w:val="0"/>
                <w:strike/>
              </w:rPr>
              <w:t>, sauf s’il y a la</w:t>
            </w:r>
            <w:r w:rsidR="0054122D" w:rsidRPr="00237A61">
              <w:rPr>
                <w:rFonts w:ascii="Verdana" w:hAnsi="Verdana"/>
                <w:b w:val="0"/>
                <w:strike/>
              </w:rPr>
              <w:t xml:space="preserve"> mention </w:t>
            </w:r>
            <w:r w:rsidR="0054122D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  <w:r w:rsidR="006F4C89" w:rsidRPr="00237A61">
              <w:rPr>
                <w:rFonts w:ascii="Verdana" w:hAnsi="Verdana"/>
                <w:b w:val="0"/>
                <w:strike/>
              </w:rPr>
              <w:t>.</w:t>
            </w:r>
            <w:r w:rsidR="00495B86" w:rsidRPr="00237A61">
              <w:rPr>
                <w:rFonts w:ascii="Verdana" w:hAnsi="Verdana"/>
                <w:b w:val="0"/>
                <w:strike/>
              </w:rPr>
              <w:t xml:space="preserve"> </w:t>
            </w:r>
          </w:p>
          <w:p w14:paraId="7462AFB3" w14:textId="6F289CA0" w:rsidR="00D9510B" w:rsidRPr="00237A61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au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08FB670F" w14:textId="3FEB3845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Déconnexion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du </w:t>
            </w:r>
            <w:r w:rsidR="00887BA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serveur du </w:t>
            </w:r>
            <w:r w:rsidR="008C729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jeu</w:t>
            </w:r>
          </w:p>
          <w:p w14:paraId="2FAD55D6" w14:textId="77777777" w:rsidR="00D9510B" w:rsidRPr="00237A61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Entrer dans une partie</w:t>
            </w:r>
            <w:r w:rsidR="00694A15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(contre l’ordinateur et contre un joueur)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237A61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Rafraichissement </w:t>
            </w:r>
            <w:r w:rsidR="001B0E4A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de l’état de la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partie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726998C3" w14:textId="77777777" w:rsidR="00D9510B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  <w:color w:val="0D0D0D" w:themeColor="text1" w:themeTint="F2"/>
              </w:rPr>
            </w:pP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D</w:t>
            </w:r>
            <w:r w:rsidR="00D9510B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ans une partie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, </w:t>
            </w:r>
            <w:r w:rsidR="00BD3F63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pouvoir </w:t>
            </w:r>
            <w:r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>terminer son tour</w:t>
            </w:r>
            <w:r w:rsidR="00495B86" w:rsidRPr="00237A61">
              <w:rPr>
                <w:rFonts w:ascii="Verdana" w:hAnsi="Verdana"/>
                <w:b w:val="0"/>
                <w:strike/>
                <w:color w:val="0D0D0D" w:themeColor="text1" w:themeTint="F2"/>
              </w:rPr>
              <w:t xml:space="preserve"> </w:t>
            </w:r>
            <w:r w:rsidR="00495B86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58166354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</w:t>
            </w:r>
            <w:r w:rsidR="009045CF" w:rsidRPr="00237A61">
              <w:rPr>
                <w:rFonts w:ascii="Verdana" w:hAnsi="Verdana"/>
                <w:b w:val="0"/>
                <w:strike/>
              </w:rPr>
              <w:t>ie, pouvoir jouer des cartes de</w:t>
            </w:r>
            <w:r w:rsidRPr="00237A61">
              <w:rPr>
                <w:rFonts w:ascii="Verdana" w:hAnsi="Verdana"/>
                <w:b w:val="0"/>
                <w:strike/>
              </w:rPr>
              <w:t xml:space="preserve"> sa main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6DED7C5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une carte de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4AC7BB85" w14:textId="77777777" w:rsidR="002028C7" w:rsidRPr="00237A61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Dans une partie, pouvoir attaquer l’adversaire</w:t>
            </w:r>
            <w:r w:rsidR="005A6EF8" w:rsidRPr="00237A61">
              <w:rPr>
                <w:rFonts w:ascii="Verdana" w:hAnsi="Verdana"/>
                <w:b w:val="0"/>
                <w:strike/>
              </w:rPr>
              <w:t xml:space="preserve"> </w:t>
            </w:r>
            <w:r w:rsidR="005A6EF8"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37A61">
              <w:rPr>
                <w:rFonts w:ascii="Verdana" w:hAnsi="Verdana"/>
                <w:b w:val="0"/>
                <w:strike/>
              </w:rPr>
              <w:t xml:space="preserve">Dans une partie, pouvoir faire le pouvoir du héros </w:t>
            </w:r>
            <w:r w:rsidRPr="00237A61">
              <w:rPr>
                <w:rFonts w:ascii="Verdana" w:hAnsi="Verdana"/>
                <w:b w:val="0"/>
                <w:strike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du joueur</w:t>
            </w:r>
          </w:p>
          <w:p w14:paraId="5A0AAE42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La vie de son adversaire</w:t>
            </w:r>
          </w:p>
          <w:p w14:paraId="66CBF44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237A61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trike/>
                <w:sz w:val="18"/>
                <w:szCs w:val="18"/>
              </w:rPr>
            </w:pPr>
            <w:r w:rsidRPr="00237A61">
              <w:rPr>
                <w:rFonts w:ascii="Verdana" w:hAnsi="Verdana"/>
                <w:b w:val="0"/>
                <w:strike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</w:t>
            </w:r>
            <w:proofErr w:type="spellStart"/>
            <w:r w:rsidRPr="0068566B">
              <w:rPr>
                <w:rFonts w:ascii="Verdana" w:hAnsi="Verdana"/>
                <w:b w:val="0"/>
                <w:sz w:val="18"/>
                <w:szCs w:val="18"/>
              </w:rPr>
              <w:t>taunt</w:t>
            </w:r>
            <w:proofErr w:type="spellEnd"/>
            <w:r w:rsidRPr="0068566B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2B69D6">
              <w:rPr>
                <w:rFonts w:ascii="Verdana" w:hAnsi="Verdana"/>
                <w:b w:val="0"/>
                <w:sz w:val="18"/>
                <w:szCs w:val="18"/>
              </w:rPr>
              <w:t xml:space="preserve"> et « </w:t>
            </w:r>
            <w:proofErr w:type="spellStart"/>
            <w:r w:rsidR="002B69D6">
              <w:rPr>
                <w:rFonts w:ascii="Verdana" w:hAnsi="Verdana"/>
                <w:b w:val="0"/>
                <w:sz w:val="18"/>
                <w:szCs w:val="18"/>
              </w:rPr>
              <w:t>stealth</w:t>
            </w:r>
            <w:proofErr w:type="spellEnd"/>
            <w:r w:rsidR="002B69D6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proofErr w:type="spellStart"/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proofErr w:type="spellEnd"/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877B75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  <w:strike/>
              </w:rPr>
            </w:pPr>
            <w:r w:rsidRPr="00877B75">
              <w:rPr>
                <w:rFonts w:ascii="Verdana" w:hAnsi="Verdana"/>
                <w:b w:val="0"/>
                <w:bCs w:val="0"/>
                <w:i/>
                <w:iCs/>
                <w:strike/>
              </w:rPr>
              <w:t>Chat</w:t>
            </w:r>
            <w:r w:rsidRPr="00877B75">
              <w:rPr>
                <w:rFonts w:ascii="Verdana" w:hAnsi="Verdana"/>
                <w:b w:val="0"/>
                <w:bCs w:val="0"/>
                <w:strike/>
              </w:rPr>
              <w:t xml:space="preserve"> bien intégré au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jeu (lobby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 et </w:t>
            </w:r>
            <w:r w:rsidR="00754FAD" w:rsidRPr="00877B75">
              <w:rPr>
                <w:rFonts w:ascii="Verdana" w:hAnsi="Verdana"/>
                <w:b w:val="0"/>
                <w:bCs w:val="0"/>
                <w:strike/>
              </w:rPr>
              <w:t>partie)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</w:rPr>
              <w:t xml:space="preserve">. </w:t>
            </w:r>
            <w:r w:rsidR="00792D23" w:rsidRPr="00877B75">
              <w:rPr>
                <w:rFonts w:ascii="Verdana" w:hAnsi="Verdana"/>
                <w:b w:val="0"/>
                <w:bCs w:val="0"/>
                <w:strike/>
              </w:rPr>
              <w:br/>
            </w:r>
            <w:r w:rsidR="00792D23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Note : 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Afin de ne pas prendre trop de place</w:t>
            </w:r>
            <w:r w:rsidR="009E6F39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dans la partie</w:t>
            </w:r>
            <w:r w:rsidR="0038336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, l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e </w:t>
            </w:r>
            <w:r w:rsidR="00CF3901" w:rsidRPr="00877B75">
              <w:rPr>
                <w:rFonts w:ascii="Verdana" w:hAnsi="Verdana"/>
                <w:b w:val="0"/>
                <w:bCs w:val="0"/>
                <w:i/>
                <w:iCs/>
                <w:strike/>
                <w:sz w:val="16"/>
                <w:szCs w:val="16"/>
              </w:rPr>
              <w:t>chat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</w:t>
            </w:r>
            <w:r w:rsidR="004F66E4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>pourrait</w:t>
            </w:r>
            <w:r w:rsidR="00CF3901" w:rsidRPr="00877B75">
              <w:rPr>
                <w:rFonts w:ascii="Verdana" w:hAnsi="Verdana"/>
                <w:b w:val="0"/>
                <w:bCs w:val="0"/>
                <w:strike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237A61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Une carte affichée doit avoir au minimum</w:t>
            </w:r>
            <w:r w:rsidR="008841DE" w:rsidRPr="00237A61">
              <w:rPr>
                <w:rFonts w:ascii="Verdana" w:hAnsi="Verdana"/>
                <w:b w:val="0"/>
                <w:strike/>
              </w:rPr>
              <w:t xml:space="preserve"> une image,</w:t>
            </w:r>
            <w:r w:rsidRPr="00237A61">
              <w:rPr>
                <w:rFonts w:ascii="Verdana" w:hAnsi="Verdana"/>
                <w:b w:val="0"/>
                <w:strike/>
              </w:rPr>
              <w:t xml:space="preserve"> son coût, son attaque</w:t>
            </w:r>
            <w:r w:rsidR="00A674AA" w:rsidRPr="00237A61">
              <w:rPr>
                <w:rFonts w:ascii="Verdana" w:hAnsi="Verdana"/>
                <w:b w:val="0"/>
                <w:strike/>
              </w:rPr>
              <w:t>,</w:t>
            </w:r>
            <w:r w:rsidRPr="00237A61">
              <w:rPr>
                <w:rFonts w:ascii="Verdana" w:hAnsi="Verdana"/>
                <w:b w:val="0"/>
                <w:strike/>
              </w:rPr>
              <w:t xml:space="preserve"> sa vie</w:t>
            </w:r>
            <w:r w:rsidR="00A674AA" w:rsidRPr="00237A61">
              <w:rPr>
                <w:rFonts w:ascii="Verdana" w:hAnsi="Verdana"/>
                <w:b w:val="0"/>
                <w:strike/>
              </w:rPr>
              <w:t xml:space="preserve"> et sa mécanique</w:t>
            </w:r>
            <w:r w:rsidRPr="00237A61">
              <w:rPr>
                <w:rFonts w:ascii="Verdana" w:hAnsi="Verdana"/>
                <w:b w:val="0"/>
                <w:strike/>
              </w:rPr>
              <w:t>.</w:t>
            </w:r>
          </w:p>
          <w:p w14:paraId="558A9D4F" w14:textId="17A6AC31" w:rsidR="00DE51A7" w:rsidRPr="00237A61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237A61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strike/>
              </w:rPr>
            </w:pPr>
            <w:r w:rsidRPr="00237A61">
              <w:rPr>
                <w:rFonts w:ascii="Verdana" w:hAnsi="Verdana"/>
                <w:b w:val="0"/>
                <w:strike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9C1C" w14:textId="77777777" w:rsidR="00DB797A" w:rsidRDefault="00DB797A">
      <w:r>
        <w:separator/>
      </w:r>
    </w:p>
  </w:endnote>
  <w:endnote w:type="continuationSeparator" w:id="0">
    <w:p w14:paraId="3D403BFD" w14:textId="77777777" w:rsidR="00DB797A" w:rsidRDefault="00DB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BFAC" w14:textId="77777777" w:rsidR="00DB797A" w:rsidRDefault="00DB797A">
      <w:r>
        <w:separator/>
      </w:r>
    </w:p>
  </w:footnote>
  <w:footnote w:type="continuationSeparator" w:id="0">
    <w:p w14:paraId="6EDF06DD" w14:textId="77777777" w:rsidR="00DB797A" w:rsidRDefault="00DB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0ADE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A61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77B75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683A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8B4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B797A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49C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</Template>
  <TotalTime>527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Corlay Cyril</cp:lastModifiedBy>
  <cp:revision>651</cp:revision>
  <cp:lastPrinted>2017-02-02T16:43:00Z</cp:lastPrinted>
  <dcterms:created xsi:type="dcterms:W3CDTF">2009-05-19T19:57:00Z</dcterms:created>
  <dcterms:modified xsi:type="dcterms:W3CDTF">2021-05-12T05:27:00Z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